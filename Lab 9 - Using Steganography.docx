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DEA0B" w14:textId="14C8AF85" w:rsidR="0002636A" w:rsidRPr="00766556" w:rsidRDefault="00975174" w:rsidP="009C72D4">
      <w:pPr>
        <w:pStyle w:val="LabTitle"/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F702C8">
        <w:t>Using Steganography</w:t>
      </w:r>
    </w:p>
    <w:p w14:paraId="63A58B9A" w14:textId="77777777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60E96EBB" w14:textId="6951C2B1" w:rsidR="0002636A" w:rsidRDefault="00F702C8" w:rsidP="009C72D4">
      <w:pPr>
        <w:pStyle w:val="BodyTextL25"/>
      </w:pPr>
      <w:r>
        <w:t>Use steganography to hide a document within a JPEG file</w:t>
      </w:r>
      <w:r w:rsidR="008E10FB">
        <w:t>.</w:t>
      </w:r>
    </w:p>
    <w:p w14:paraId="7649E953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0C891CDA" w14:textId="77777777" w:rsidR="00737EEE" w:rsidRDefault="007D7BF3" w:rsidP="00737EEE">
      <w:pPr>
        <w:pStyle w:val="BodyTextL25"/>
      </w:pPr>
      <w:r>
        <w:t>Steghide is an open source steganography program that hides data in various types of files such as audio and image files. You are going to hide a data file within an image file.</w:t>
      </w:r>
    </w:p>
    <w:p w14:paraId="032488E0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2BA3BD43" w14:textId="0C0C8196" w:rsidR="0002636A" w:rsidRDefault="007B5099" w:rsidP="00B2125D">
      <w:pPr>
        <w:pStyle w:val="Bulletlevel1"/>
      </w:pPr>
      <w:r>
        <w:t xml:space="preserve">PC </w:t>
      </w:r>
      <w:r w:rsidR="0002636A">
        <w:t xml:space="preserve">with </w:t>
      </w:r>
      <w:r w:rsidR="008E10FB">
        <w:t>Ubuntu 16.04</w:t>
      </w:r>
      <w:r w:rsidR="00A70092">
        <w:t xml:space="preserve"> Desktop</w:t>
      </w:r>
      <w:r w:rsidR="008E10FB">
        <w:t xml:space="preserve"> LTS installed </w:t>
      </w:r>
      <w:r w:rsidR="00387686">
        <w:t>in a Virtu</w:t>
      </w:r>
      <w:r w:rsidR="004A7EA5">
        <w:t>alBox or VMware virtual machine</w:t>
      </w:r>
    </w:p>
    <w:p w14:paraId="43A07C8C" w14:textId="7F7A07EE" w:rsidR="008B48F0" w:rsidRPr="00D36116" w:rsidRDefault="008E10FB" w:rsidP="00D36116">
      <w:pPr>
        <w:pStyle w:val="StepHead"/>
      </w:pPr>
      <w:r>
        <w:t>Open a terminal window in Ubuntu</w:t>
      </w:r>
      <w:r w:rsidR="00291D2E">
        <w:t>.</w:t>
      </w:r>
    </w:p>
    <w:p w14:paraId="7ED6E318" w14:textId="77777777" w:rsidR="00E7323A" w:rsidRDefault="008E10FB" w:rsidP="002545E9">
      <w:pPr>
        <w:pStyle w:val="SubStepAlpha"/>
      </w:pPr>
      <w:r>
        <w:t>Log in to Ubuntu using the following credentials:</w:t>
      </w:r>
    </w:p>
    <w:p w14:paraId="1BEAEDDB" w14:textId="3920FA5C" w:rsidR="00291D2E" w:rsidRDefault="008E10FB" w:rsidP="00AB2E7F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14D30090" w14:textId="1EB3A48E" w:rsidR="008E10FB" w:rsidRDefault="008E10FB" w:rsidP="00AB2E7F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7DC95D10" w14:textId="77777777" w:rsidR="008E10FB" w:rsidRDefault="008E10FB" w:rsidP="00AB2E7F">
      <w:pPr>
        <w:pStyle w:val="Visual"/>
      </w:pPr>
      <w:r>
        <w:rPr>
          <w:noProof/>
          <w:lang w:eastAsia="zh-TW"/>
        </w:rPr>
        <w:drawing>
          <wp:inline distT="0" distB="0" distL="0" distR="0" wp14:anchorId="0BD701B5" wp14:editId="52692F7B">
            <wp:extent cx="3133333" cy="11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8594" w14:textId="2F7E1DA1" w:rsidR="002545E9" w:rsidRDefault="008E10FB" w:rsidP="00F00AD6">
      <w:pPr>
        <w:pStyle w:val="SubStepAlpha"/>
      </w:pPr>
      <w:r>
        <w:t>Click on the</w:t>
      </w:r>
      <w:r w:rsidR="00D8679B">
        <w:t xml:space="preserve"> terminal</w:t>
      </w:r>
      <w:r>
        <w:t xml:space="preserve"> icon to open</w:t>
      </w:r>
      <w:r w:rsidR="00D8679B">
        <w:t xml:space="preserve"> a</w:t>
      </w:r>
      <w:r>
        <w:t xml:space="preserve"> terminal</w:t>
      </w:r>
      <w:r w:rsidR="0096489F">
        <w:t>.</w:t>
      </w:r>
    </w:p>
    <w:p w14:paraId="52C5F130" w14:textId="71952EE0" w:rsidR="008E10FB" w:rsidRDefault="00D8679B" w:rsidP="00AB2E7F">
      <w:pPr>
        <w:pStyle w:val="Visual"/>
      </w:pPr>
      <w:r w:rsidRPr="00BF0B9C">
        <w:rPr>
          <w:noProof/>
          <w:lang w:eastAsia="zh-TW"/>
        </w:rPr>
        <w:drawing>
          <wp:inline distT="0" distB="0" distL="0" distR="0" wp14:anchorId="1749EF4E" wp14:editId="648025EE">
            <wp:extent cx="657013" cy="2257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704" cy="23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9CDA" w14:textId="0334499B" w:rsidR="00BC0DDB" w:rsidRDefault="008E10FB" w:rsidP="00D36116">
      <w:pPr>
        <w:pStyle w:val="StepHead"/>
      </w:pPr>
      <w:r>
        <w:t xml:space="preserve">Run </w:t>
      </w:r>
      <w:r w:rsidR="00F702C8">
        <w:t>Steghide</w:t>
      </w:r>
      <w:r w:rsidR="006B203F">
        <w:t>.</w:t>
      </w:r>
    </w:p>
    <w:p w14:paraId="5B080593" w14:textId="77777777" w:rsidR="00BC0DDB" w:rsidRDefault="008E10FB" w:rsidP="00CA3836">
      <w:pPr>
        <w:pStyle w:val="SubStepAlpha"/>
        <w:keepNext/>
      </w:pPr>
      <w:r>
        <w:t>At the command prompt, enter the following command</w:t>
      </w:r>
      <w:r w:rsidR="00332079">
        <w:t xml:space="preserve"> to </w:t>
      </w:r>
      <w:r w:rsidR="00F702C8">
        <w:t xml:space="preserve">change to the </w:t>
      </w:r>
      <w:r w:rsidR="00F702C8" w:rsidRPr="00F702C8">
        <w:rPr>
          <w:b/>
        </w:rPr>
        <w:t>Downloads</w:t>
      </w:r>
      <w:r w:rsidR="00F702C8">
        <w:t xml:space="preserve"> directory</w:t>
      </w:r>
      <w:r w:rsidR="00332079">
        <w:t>:</w:t>
      </w:r>
    </w:p>
    <w:p w14:paraId="5DCAC2F3" w14:textId="07F86719" w:rsidR="008E10FB" w:rsidRPr="00332079" w:rsidRDefault="00F00AD6" w:rsidP="00AB2E7F">
      <w:pPr>
        <w:pStyle w:val="CMD"/>
      </w:pPr>
      <w:r>
        <w:t>c</w:t>
      </w:r>
      <w:r w:rsidR="00D8679B">
        <w:t xml:space="preserve">isco@ubuntu:~$ </w:t>
      </w:r>
      <w:r w:rsidR="00D8679B" w:rsidRPr="00AB2E7F">
        <w:rPr>
          <w:b/>
        </w:rPr>
        <w:t>c</w:t>
      </w:r>
      <w:r w:rsidR="00F702C8" w:rsidRPr="00AB2E7F">
        <w:rPr>
          <w:b/>
        </w:rPr>
        <w:t>d Downloads/</w:t>
      </w:r>
    </w:p>
    <w:p w14:paraId="1A0670EF" w14:textId="3F8F7722" w:rsidR="00B01B1A" w:rsidRDefault="00B01B1A" w:rsidP="00AB2E7F">
      <w:pPr>
        <w:pStyle w:val="SubStepAlpha"/>
      </w:pPr>
      <w:r>
        <w:t xml:space="preserve">Enter </w:t>
      </w:r>
      <w:r w:rsidRPr="00AB2E7F">
        <w:rPr>
          <w:b/>
        </w:rPr>
        <w:t>libreoffice secret.odt</w:t>
      </w:r>
      <w:r w:rsidR="0000224A">
        <w:rPr>
          <w:b/>
        </w:rPr>
        <w:t xml:space="preserve"> </w:t>
      </w:r>
      <w:r w:rsidRPr="00AB2E7F">
        <w:rPr>
          <w:b/>
        </w:rPr>
        <w:t>&amp;</w:t>
      </w:r>
      <w:r>
        <w:t xml:space="preserve"> at the prompt.</w:t>
      </w:r>
    </w:p>
    <w:p w14:paraId="5404A42C" w14:textId="4BCEAD6B" w:rsidR="004F4F88" w:rsidRDefault="004F4F88" w:rsidP="00AB2E7F">
      <w:pPr>
        <w:pStyle w:val="CMD"/>
        <w:rPr>
          <w:noProof/>
        </w:rPr>
      </w:pPr>
      <w:r>
        <w:rPr>
          <w:noProof/>
        </w:rPr>
        <w:lastRenderedPageBreak/>
        <w:t xml:space="preserve">cisco@ubuntu:~/Downloads$ </w:t>
      </w:r>
      <w:r w:rsidRPr="008A4C77">
        <w:rPr>
          <w:b/>
        </w:rPr>
        <w:t>libreoffice secret.odt</w:t>
      </w:r>
      <w:r w:rsidR="007F075F">
        <w:rPr>
          <w:b/>
        </w:rPr>
        <w:t xml:space="preserve"> </w:t>
      </w:r>
      <w:r w:rsidRPr="008A4C77">
        <w:rPr>
          <w:b/>
        </w:rPr>
        <w:t>&amp;</w:t>
      </w:r>
    </w:p>
    <w:p w14:paraId="115A430A" w14:textId="7235FB4D" w:rsidR="00B01B1A" w:rsidRDefault="00B01B1A" w:rsidP="00AB2E7F">
      <w:pPr>
        <w:pStyle w:val="BodyTextL50"/>
      </w:pPr>
      <w:r>
        <w:t xml:space="preserve">What is the message in the </w:t>
      </w:r>
      <w:r>
        <w:rPr>
          <w:b/>
        </w:rPr>
        <w:t>secret.odt</w:t>
      </w:r>
      <w:r>
        <w:t>?</w:t>
      </w:r>
    </w:p>
    <w:p w14:paraId="46A5C95B" w14:textId="549CC17A" w:rsidR="00F702C8" w:rsidRDefault="00B01B1A" w:rsidP="00AB2E7F">
      <w:pPr>
        <w:pStyle w:val="BodyTextL50"/>
      </w:pPr>
      <w:r>
        <w:t>____________________________________________________________________________________</w:t>
      </w:r>
    </w:p>
    <w:p w14:paraId="16863FA7" w14:textId="77777777" w:rsidR="00B01B1A" w:rsidRDefault="00B01B1A" w:rsidP="00BC0DDB">
      <w:pPr>
        <w:pStyle w:val="SubStepAlpha"/>
      </w:pPr>
      <w:r>
        <w:t>Close</w:t>
      </w:r>
      <w:r w:rsidR="007F075F">
        <w:t xml:space="preserve"> the</w:t>
      </w:r>
      <w:r>
        <w:t xml:space="preserve"> </w:t>
      </w:r>
      <w:r>
        <w:rPr>
          <w:b/>
        </w:rPr>
        <w:t xml:space="preserve">secret.odt </w:t>
      </w:r>
      <w:r>
        <w:t>file when done.</w:t>
      </w:r>
    </w:p>
    <w:p w14:paraId="6CBD0D05" w14:textId="4F130FEE" w:rsidR="007F075F" w:rsidRDefault="007F075F" w:rsidP="00423685">
      <w:pPr>
        <w:pStyle w:val="SubStepAlpha"/>
      </w:pPr>
      <w:r>
        <w:t xml:space="preserve">Enter </w:t>
      </w:r>
      <w:r>
        <w:rPr>
          <w:b/>
        </w:rPr>
        <w:t>gimp keyboard.jpg &amp;</w:t>
      </w:r>
      <w:r>
        <w:t xml:space="preserve"> at the prompt to view the image file</w:t>
      </w:r>
    </w:p>
    <w:p w14:paraId="602D3EB0" w14:textId="2A8502F1" w:rsidR="007F075F" w:rsidRDefault="007F075F" w:rsidP="00AB2E7F">
      <w:pPr>
        <w:pStyle w:val="CMD"/>
        <w:rPr>
          <w:b/>
        </w:rPr>
      </w:pPr>
      <w:r>
        <w:rPr>
          <w:noProof/>
        </w:rPr>
        <w:t xml:space="preserve">cisco@ubuntu:~/Downloads$ </w:t>
      </w:r>
      <w:r>
        <w:rPr>
          <w:b/>
        </w:rPr>
        <w:t>gimp keyboard.jpg &amp;</w:t>
      </w:r>
    </w:p>
    <w:p w14:paraId="0CA5C6DC" w14:textId="4F1253B5" w:rsidR="007F075F" w:rsidRDefault="007F075F" w:rsidP="007F075F">
      <w:pPr>
        <w:pStyle w:val="SubStepAlpha"/>
      </w:pPr>
      <w:r>
        <w:t xml:space="preserve">Close </w:t>
      </w:r>
      <w:r w:rsidRPr="00AB2E7F">
        <w:t xml:space="preserve">the </w:t>
      </w:r>
      <w:r>
        <w:rPr>
          <w:b/>
        </w:rPr>
        <w:t xml:space="preserve">keyboard.jpg </w:t>
      </w:r>
      <w:r>
        <w:t>file when done.</w:t>
      </w:r>
    </w:p>
    <w:p w14:paraId="3D62609A" w14:textId="77777777" w:rsidR="00F702C8" w:rsidRDefault="00F702C8" w:rsidP="00AB2E7F">
      <w:pPr>
        <w:pStyle w:val="SubStepAlpha"/>
      </w:pPr>
      <w:r>
        <w:t>At the command prompt, enter the following command :</w:t>
      </w:r>
    </w:p>
    <w:p w14:paraId="0220C88B" w14:textId="5DA99A08" w:rsidR="00F702C8" w:rsidRPr="00F702C8" w:rsidRDefault="00491B3E" w:rsidP="00AB2E7F">
      <w:pPr>
        <w:pStyle w:val="CMD"/>
      </w:pPr>
      <w:r>
        <w:rPr>
          <w:noProof/>
        </w:rPr>
        <w:t xml:space="preserve">cisco@ubuntu:~/Downloads$ </w:t>
      </w:r>
      <w:r w:rsidR="00F702C8" w:rsidRPr="00AB2E7F">
        <w:rPr>
          <w:b/>
        </w:rPr>
        <w:t>steghide embed -cf keyboard.jpg -ef secret.odt</w:t>
      </w:r>
    </w:p>
    <w:p w14:paraId="38FFC343" w14:textId="77777777" w:rsidR="00F702C8" w:rsidRDefault="00F702C8" w:rsidP="00AB2E7F">
      <w:pPr>
        <w:pStyle w:val="BodyTextL50"/>
      </w:pPr>
      <w:r>
        <w:t xml:space="preserve">This command takes the jpeg file called “keyboard.jpg” and uses it as a carrier to embed the document, </w:t>
      </w:r>
      <w:r w:rsidRPr="00F702C8">
        <w:rPr>
          <w:b/>
        </w:rPr>
        <w:t>secret.odt</w:t>
      </w:r>
      <w:r>
        <w:t xml:space="preserve">, into it. </w:t>
      </w:r>
    </w:p>
    <w:p w14:paraId="46F2C512" w14:textId="0A84D75E" w:rsidR="00F702C8" w:rsidRPr="009F6AF1" w:rsidRDefault="009F6AF1" w:rsidP="009F6AF1">
      <w:pPr>
        <w:pStyle w:val="SubStepAlpha"/>
      </w:pPr>
      <w:r>
        <w:t xml:space="preserve">When </w:t>
      </w:r>
      <w:r w:rsidRPr="009F6AF1">
        <w:t>prompted for a passphrase</w:t>
      </w:r>
      <w:r>
        <w:t>, u</w:t>
      </w:r>
      <w:r w:rsidRPr="009F6AF1">
        <w:t>se</w:t>
      </w:r>
      <w:r>
        <w:t xml:space="preserve"> </w:t>
      </w:r>
      <w:r w:rsidRPr="009F6AF1">
        <w:rPr>
          <w:b/>
        </w:rPr>
        <w:t>Cisco</w:t>
      </w:r>
      <w:r w:rsidR="001551F0">
        <w:t>. Re-enter the passphrase</w:t>
      </w:r>
      <w:r w:rsidR="00423685">
        <w:t xml:space="preserve"> when prompted</w:t>
      </w:r>
      <w:r w:rsidR="001551F0">
        <w:t>.</w:t>
      </w:r>
    </w:p>
    <w:p w14:paraId="6A7F144F" w14:textId="77777777" w:rsidR="009F6AF1" w:rsidRDefault="009F6AF1" w:rsidP="00AB2E7F">
      <w:pPr>
        <w:pStyle w:val="Visual"/>
      </w:pPr>
      <w:r>
        <w:rPr>
          <w:noProof/>
          <w:lang w:eastAsia="zh-TW"/>
        </w:rPr>
        <w:drawing>
          <wp:inline distT="0" distB="0" distL="0" distR="0" wp14:anchorId="34569604" wp14:editId="5185B6E1">
            <wp:extent cx="5486400" cy="3903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ADF5" w14:textId="77777777" w:rsidR="009F6AF1" w:rsidRDefault="009F6AF1" w:rsidP="00AB2E7F">
      <w:pPr>
        <w:pStyle w:val="SubStepAlpha"/>
      </w:pPr>
      <w:r w:rsidRPr="009F6AF1">
        <w:t xml:space="preserve">You have embedded the document, </w:t>
      </w:r>
      <w:r w:rsidRPr="00B431CB">
        <w:rPr>
          <w:b/>
        </w:rPr>
        <w:t>secret.odt</w:t>
      </w:r>
      <w:r>
        <w:t>,</w:t>
      </w:r>
      <w:r w:rsidRPr="009F6AF1">
        <w:t xml:space="preserve"> into the image file, keyboard.jpg.</w:t>
      </w:r>
    </w:p>
    <w:p w14:paraId="120F231A" w14:textId="4E5AE332" w:rsidR="00423685" w:rsidRPr="00766556" w:rsidRDefault="00423685" w:rsidP="00766556">
      <w:pPr>
        <w:pStyle w:val="SubStepAlpha"/>
        <w:tabs>
          <w:tab w:val="right" w:leader="underscore" w:pos="10080"/>
        </w:tabs>
        <w:rPr>
          <w:rStyle w:val="AnswerGray"/>
          <w:shd w:val="clear" w:color="auto" w:fill="auto"/>
        </w:rPr>
      </w:pPr>
      <w:r>
        <w:t xml:space="preserve">Open the files, </w:t>
      </w:r>
      <w:r>
        <w:rPr>
          <w:b/>
        </w:rPr>
        <w:t>secret.odt</w:t>
      </w:r>
      <w:r>
        <w:t xml:space="preserve"> and </w:t>
      </w:r>
      <w:r>
        <w:rPr>
          <w:b/>
        </w:rPr>
        <w:t>keyboard.jpg</w:t>
      </w:r>
      <w:r>
        <w:t xml:space="preserve">. Did these files change? </w:t>
      </w:r>
      <w:r>
        <w:tab/>
      </w:r>
    </w:p>
    <w:p w14:paraId="09878652" w14:textId="3514D624" w:rsidR="009F6AF1" w:rsidRDefault="009F6AF1" w:rsidP="009F6AF1">
      <w:pPr>
        <w:pStyle w:val="StepHead"/>
      </w:pPr>
      <w:r>
        <w:t xml:space="preserve">Verify the </w:t>
      </w:r>
      <w:r w:rsidR="006B203F">
        <w:t>h</w:t>
      </w:r>
      <w:r>
        <w:t xml:space="preserve">idden </w:t>
      </w:r>
      <w:r w:rsidR="006B203F">
        <w:t>f</w:t>
      </w:r>
      <w:r>
        <w:t>ile</w:t>
      </w:r>
      <w:r w:rsidR="006B203F">
        <w:t>.</w:t>
      </w:r>
    </w:p>
    <w:p w14:paraId="2F38A413" w14:textId="5C1D28B0" w:rsidR="00B303C8" w:rsidRDefault="00332079" w:rsidP="00B303C8">
      <w:pPr>
        <w:pStyle w:val="SubStepAlpha"/>
      </w:pPr>
      <w:r>
        <w:t>Type the following command in terminal</w:t>
      </w:r>
      <w:r w:rsidR="004A2E86">
        <w:t>.</w:t>
      </w:r>
    </w:p>
    <w:p w14:paraId="2AFB2DCB" w14:textId="65AEBD34" w:rsidR="00FC1BC9" w:rsidRPr="009F6AF1" w:rsidRDefault="00B01B1A" w:rsidP="00AB2E7F">
      <w:pPr>
        <w:pStyle w:val="CMD"/>
      </w:pPr>
      <w:r>
        <w:t xml:space="preserve">cisco@ubuntu:~/Downloads$ </w:t>
      </w:r>
      <w:r w:rsidR="009F6AF1" w:rsidRPr="00AB2E7F">
        <w:rPr>
          <w:b/>
        </w:rPr>
        <w:t>steghide info keyboard.jpg</w:t>
      </w:r>
    </w:p>
    <w:p w14:paraId="011883C4" w14:textId="77777777" w:rsidR="009F6AF1" w:rsidRDefault="009F6AF1" w:rsidP="00AB2E7F">
      <w:pPr>
        <w:pStyle w:val="Visual"/>
      </w:pPr>
      <w:r>
        <w:rPr>
          <w:noProof/>
          <w:lang w:eastAsia="zh-TW"/>
        </w:rPr>
        <w:drawing>
          <wp:inline distT="0" distB="0" distL="0" distR="0" wp14:anchorId="5B56AC78" wp14:editId="1B8F354F">
            <wp:extent cx="5486400" cy="8386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8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FB9CA" w14:textId="2C99C06C" w:rsidR="00D36116" w:rsidRDefault="00FC1BC9" w:rsidP="00423685">
      <w:pPr>
        <w:pStyle w:val="SubStepAlpha"/>
      </w:pPr>
      <w:r>
        <w:t xml:space="preserve">Type </w:t>
      </w:r>
      <w:r w:rsidR="009F6AF1" w:rsidRPr="009F6AF1">
        <w:rPr>
          <w:b/>
        </w:rPr>
        <w:t>y</w:t>
      </w:r>
      <w:r w:rsidR="009F6AF1">
        <w:t xml:space="preserve"> at the prompt.</w:t>
      </w:r>
      <w:r w:rsidR="00B01B1A">
        <w:t xml:space="preserve"> (Do not press </w:t>
      </w:r>
      <w:r w:rsidR="00B01B1A" w:rsidRPr="00AB2E7F">
        <w:rPr>
          <w:b/>
        </w:rPr>
        <w:t>Enter</w:t>
      </w:r>
      <w:r w:rsidR="00B01B1A">
        <w:t>).</w:t>
      </w:r>
    </w:p>
    <w:p w14:paraId="38776771" w14:textId="6B3234E6" w:rsidR="00B80B7E" w:rsidRDefault="009F6AF1" w:rsidP="00423685">
      <w:pPr>
        <w:pStyle w:val="SubStepAlpha"/>
      </w:pPr>
      <w:r>
        <w:t xml:space="preserve">Enter the passphrase </w:t>
      </w:r>
      <w:r w:rsidRPr="009F6AF1">
        <w:rPr>
          <w:b/>
        </w:rPr>
        <w:t>Cisco</w:t>
      </w:r>
      <w:r>
        <w:t xml:space="preserve"> and press </w:t>
      </w:r>
      <w:r w:rsidRPr="009F6AF1">
        <w:rPr>
          <w:b/>
        </w:rPr>
        <w:t>Enter</w:t>
      </w:r>
      <w:r>
        <w:t>.</w:t>
      </w:r>
    </w:p>
    <w:p w14:paraId="181C8FC8" w14:textId="5D8D8C91" w:rsidR="009F6AF1" w:rsidRDefault="009F6AF1" w:rsidP="00AB2E7F">
      <w:pPr>
        <w:pStyle w:val="SubStepAlpha"/>
        <w:keepNext/>
      </w:pPr>
      <w:r>
        <w:t xml:space="preserve">The results </w:t>
      </w:r>
      <w:r w:rsidR="004A2E86">
        <w:t>below shows that</w:t>
      </w:r>
      <w:r>
        <w:t xml:space="preserve"> the file, secret.odt, is encrypted and compressed.</w:t>
      </w:r>
    </w:p>
    <w:p w14:paraId="347CF2B8" w14:textId="757BD0E5" w:rsidR="000911B1" w:rsidRDefault="000911B1" w:rsidP="00AB2E7F">
      <w:pPr>
        <w:pStyle w:val="Visual"/>
      </w:pPr>
      <w:r w:rsidRPr="000911B1">
        <w:rPr>
          <w:noProof/>
          <w:lang w:eastAsia="zh-TW"/>
        </w:rPr>
        <w:drawing>
          <wp:inline distT="0" distB="0" distL="0" distR="0" wp14:anchorId="2A09E2AB" wp14:editId="1F883592">
            <wp:extent cx="5486400" cy="8441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F7F9" w14:textId="6DA0B196" w:rsidR="009F6AF1" w:rsidRDefault="009F6AF1" w:rsidP="00423685">
      <w:pPr>
        <w:pStyle w:val="StepHead"/>
      </w:pPr>
      <w:r>
        <w:t xml:space="preserve">Extract the </w:t>
      </w:r>
      <w:r w:rsidR="006B203F">
        <w:t>h</w:t>
      </w:r>
      <w:r>
        <w:t xml:space="preserve">idden </w:t>
      </w:r>
      <w:r w:rsidR="006B203F">
        <w:t>f</w:t>
      </w:r>
      <w:r>
        <w:t>ile</w:t>
      </w:r>
      <w:r w:rsidR="006B203F">
        <w:t>.</w:t>
      </w:r>
    </w:p>
    <w:p w14:paraId="43E20FC8" w14:textId="5193FA0F" w:rsidR="009F6AF1" w:rsidRDefault="009F6AF1" w:rsidP="009F6AF1">
      <w:pPr>
        <w:pStyle w:val="SubStepAlpha"/>
      </w:pPr>
      <w:r>
        <w:t>Type the following command in terminal</w:t>
      </w:r>
      <w:r w:rsidR="00423685">
        <w:t>.</w:t>
      </w:r>
    </w:p>
    <w:p w14:paraId="52EA91E4" w14:textId="77777777" w:rsidR="00423685" w:rsidRDefault="00423685" w:rsidP="00AB2E7F">
      <w:pPr>
        <w:pStyle w:val="CMD"/>
        <w:rPr>
          <w:sz w:val="24"/>
        </w:rPr>
      </w:pPr>
      <w:r>
        <w:t xml:space="preserve">cisco@ubuntu:~/Downloads$ </w:t>
      </w:r>
      <w:r w:rsidR="009F6AF1" w:rsidRPr="00AB2E7F">
        <w:rPr>
          <w:b/>
        </w:rPr>
        <w:t>steghide extract -sf keyboard.jpg</w:t>
      </w:r>
    </w:p>
    <w:p w14:paraId="3628F94B" w14:textId="65AE2361" w:rsidR="007D7BF3" w:rsidRDefault="007D7BF3" w:rsidP="00AB2E7F">
      <w:pPr>
        <w:pStyle w:val="Visual"/>
      </w:pPr>
      <w:r>
        <w:rPr>
          <w:noProof/>
          <w:lang w:eastAsia="zh-TW"/>
        </w:rPr>
        <w:drawing>
          <wp:inline distT="0" distB="0" distL="0" distR="0" wp14:anchorId="09192D38" wp14:editId="5990F084">
            <wp:extent cx="5486400" cy="246771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4A0F" w14:textId="6A070503" w:rsidR="009F6AF1" w:rsidRDefault="007D7BF3" w:rsidP="00AB2E7F">
      <w:pPr>
        <w:pStyle w:val="SubStepAlpha"/>
      </w:pPr>
      <w:r>
        <w:t xml:space="preserve">Enter the passphrase, </w:t>
      </w:r>
      <w:r w:rsidRPr="009F6AF1">
        <w:rPr>
          <w:b/>
        </w:rPr>
        <w:t>Cisco</w:t>
      </w:r>
      <w:r>
        <w:t xml:space="preserve">, and press </w:t>
      </w:r>
      <w:r w:rsidRPr="009F6AF1">
        <w:rPr>
          <w:b/>
        </w:rPr>
        <w:t>Enter</w:t>
      </w:r>
      <w:r>
        <w:t>.</w:t>
      </w:r>
    </w:p>
    <w:p w14:paraId="291BF05A" w14:textId="17854BA3" w:rsidR="007D7BF3" w:rsidRDefault="007D7BF3" w:rsidP="007D7BF3">
      <w:pPr>
        <w:pStyle w:val="SubStepAlpha"/>
      </w:pPr>
      <w:r>
        <w:t xml:space="preserve">Enter </w:t>
      </w:r>
      <w:r w:rsidRPr="007D7BF3">
        <w:rPr>
          <w:b/>
        </w:rPr>
        <w:t>y</w:t>
      </w:r>
      <w:r>
        <w:t xml:space="preserve"> when prompted to overwrite the existing </w:t>
      </w:r>
      <w:r w:rsidR="00EE135E" w:rsidRPr="00AB2E7F">
        <w:rPr>
          <w:b/>
        </w:rPr>
        <w:t>secret.odt</w:t>
      </w:r>
      <w:r w:rsidR="00EE135E">
        <w:t xml:space="preserve"> </w:t>
      </w:r>
      <w:r>
        <w:t>file</w:t>
      </w:r>
      <w:r w:rsidR="00EE135E">
        <w:t xml:space="preserve"> with the new extracted </w:t>
      </w:r>
      <w:r w:rsidR="00EE135E" w:rsidRPr="00AB2E7F">
        <w:rPr>
          <w:b/>
        </w:rPr>
        <w:t>secret.odt</w:t>
      </w:r>
      <w:r w:rsidR="00EE135E">
        <w:t xml:space="preserve"> file</w:t>
      </w:r>
      <w:r>
        <w:t>.</w:t>
      </w:r>
    </w:p>
    <w:p w14:paraId="2FE06A70" w14:textId="46CCD42F" w:rsidR="007D7BF3" w:rsidRDefault="00E93427" w:rsidP="00AB2E7F">
      <w:pPr>
        <w:pStyle w:val="Visual"/>
      </w:pPr>
      <w:r w:rsidRPr="00E93427">
        <w:rPr>
          <w:noProof/>
          <w:lang w:eastAsia="zh-TW"/>
        </w:rPr>
        <w:drawing>
          <wp:inline distT="0" distB="0" distL="0" distR="0" wp14:anchorId="3AF4F79A" wp14:editId="2AE7E39B">
            <wp:extent cx="5486400" cy="516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642E" w14:textId="41BE5E58" w:rsidR="00423685" w:rsidRDefault="007D7BF3" w:rsidP="00AB2E7F">
      <w:pPr>
        <w:pStyle w:val="SubStepAlpha"/>
      </w:pPr>
      <w:r>
        <w:t xml:space="preserve">You have </w:t>
      </w:r>
      <w:r w:rsidRPr="00AB2E7F">
        <w:t>extracted</w:t>
      </w:r>
      <w:r>
        <w:t xml:space="preserve"> the file.</w:t>
      </w:r>
      <w:r w:rsidR="00423685">
        <w:t xml:space="preserve"> </w:t>
      </w:r>
      <w:r w:rsidR="00EE135E">
        <w:t xml:space="preserve">Open the extracted </w:t>
      </w:r>
      <w:r w:rsidR="00EE135E" w:rsidRPr="00AB2E7F">
        <w:rPr>
          <w:b/>
        </w:rPr>
        <w:t>secret.odt</w:t>
      </w:r>
      <w:r w:rsidR="00EE135E">
        <w:t xml:space="preserve"> file with LibreOffic</w:t>
      </w:r>
      <w:r w:rsidR="00A36C2A">
        <w:t>e.</w:t>
      </w:r>
    </w:p>
    <w:p w14:paraId="28CC683E" w14:textId="3F363E6B" w:rsidR="0010079C" w:rsidRDefault="00A36C2A" w:rsidP="00AB2E7F">
      <w:pPr>
        <w:pStyle w:val="SubStepAlpha"/>
        <w:numPr>
          <w:ilvl w:val="0"/>
          <w:numId w:val="0"/>
        </w:numPr>
        <w:ind w:left="720"/>
      </w:pPr>
      <w:r>
        <w:t>Could you open the file? Is</w:t>
      </w:r>
      <w:r w:rsidR="00EE135E">
        <w:t xml:space="preserve"> the secret </w:t>
      </w:r>
      <w:r>
        <w:t xml:space="preserve">message </w:t>
      </w:r>
      <w:r w:rsidR="00EE135E">
        <w:t>the same</w:t>
      </w:r>
      <w:r>
        <w:t xml:space="preserve"> as before?</w:t>
      </w:r>
    </w:p>
    <w:p w14:paraId="1BC05681" w14:textId="2BE9B835" w:rsidR="00423685" w:rsidRDefault="00423685" w:rsidP="00AB2E7F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44C7C82C" w14:textId="77777777" w:rsidR="0010079C" w:rsidRDefault="0010079C" w:rsidP="00AB2E7F">
      <w:pPr>
        <w:pStyle w:val="LabSection"/>
      </w:pPr>
      <w:bookmarkStart w:id="0" w:name="_GoBack"/>
      <w:bookmarkEnd w:id="0"/>
      <w:r w:rsidRPr="0010079C">
        <w:t>References</w:t>
      </w:r>
    </w:p>
    <w:p w14:paraId="19F1AB22" w14:textId="5CD2B578" w:rsidR="00423685" w:rsidRPr="0010079C" w:rsidRDefault="007D7BF3" w:rsidP="00AB2E7F">
      <w:pPr>
        <w:pStyle w:val="BodyTextL25"/>
        <w:rPr>
          <w:rStyle w:val="AnswerGray"/>
        </w:rPr>
      </w:pPr>
      <w:r>
        <w:t xml:space="preserve">Steghide: </w:t>
      </w:r>
      <w:hyperlink r:id="rId15" w:history="1">
        <w:r w:rsidR="00423685" w:rsidRPr="009151F1">
          <w:rPr>
            <w:rStyle w:val="Hyperlink"/>
          </w:rPr>
          <w:t>http://steghide.sourceforge.net/</w:t>
        </w:r>
      </w:hyperlink>
    </w:p>
    <w:sectPr w:rsidR="00423685" w:rsidRPr="0010079C" w:rsidSect="008C430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8DCCB" w14:textId="77777777" w:rsidR="008600F5" w:rsidRDefault="008600F5" w:rsidP="0090659A">
      <w:pPr>
        <w:spacing w:after="0" w:line="240" w:lineRule="auto"/>
      </w:pPr>
      <w:r>
        <w:separator/>
      </w:r>
    </w:p>
    <w:p w14:paraId="051B4658" w14:textId="77777777" w:rsidR="008600F5" w:rsidRDefault="008600F5"/>
    <w:p w14:paraId="02665558" w14:textId="77777777" w:rsidR="008600F5" w:rsidRDefault="008600F5"/>
    <w:p w14:paraId="2AE4CD5D" w14:textId="77777777" w:rsidR="008600F5" w:rsidRDefault="008600F5"/>
    <w:p w14:paraId="26A72BB3" w14:textId="77777777" w:rsidR="008600F5" w:rsidRDefault="008600F5"/>
  </w:endnote>
  <w:endnote w:type="continuationSeparator" w:id="0">
    <w:p w14:paraId="33FFE241" w14:textId="77777777" w:rsidR="008600F5" w:rsidRDefault="008600F5" w:rsidP="0090659A">
      <w:pPr>
        <w:spacing w:after="0" w:line="240" w:lineRule="auto"/>
      </w:pPr>
      <w:r>
        <w:continuationSeparator/>
      </w:r>
    </w:p>
    <w:p w14:paraId="7A97A742" w14:textId="77777777" w:rsidR="008600F5" w:rsidRDefault="008600F5"/>
    <w:p w14:paraId="26F89267" w14:textId="77777777" w:rsidR="008600F5" w:rsidRDefault="008600F5"/>
    <w:p w14:paraId="291543F9" w14:textId="77777777" w:rsidR="008600F5" w:rsidRDefault="008600F5"/>
    <w:p w14:paraId="2FDD7708" w14:textId="77777777" w:rsidR="008600F5" w:rsidRDefault="008600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C3A7F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766556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766556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766556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139C5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766556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8600F5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8600F5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05F40" w14:textId="77777777" w:rsidR="008600F5" w:rsidRDefault="008600F5" w:rsidP="0090659A">
      <w:pPr>
        <w:spacing w:after="0" w:line="240" w:lineRule="auto"/>
      </w:pPr>
      <w:r>
        <w:separator/>
      </w:r>
    </w:p>
    <w:p w14:paraId="18430A92" w14:textId="77777777" w:rsidR="008600F5" w:rsidRDefault="008600F5"/>
    <w:p w14:paraId="5EF94CB1" w14:textId="77777777" w:rsidR="008600F5" w:rsidRDefault="008600F5"/>
    <w:p w14:paraId="1D001159" w14:textId="77777777" w:rsidR="008600F5" w:rsidRDefault="008600F5"/>
    <w:p w14:paraId="26A63E27" w14:textId="77777777" w:rsidR="008600F5" w:rsidRDefault="008600F5"/>
  </w:footnote>
  <w:footnote w:type="continuationSeparator" w:id="0">
    <w:p w14:paraId="0B31F1B1" w14:textId="77777777" w:rsidR="008600F5" w:rsidRDefault="008600F5" w:rsidP="0090659A">
      <w:pPr>
        <w:spacing w:after="0" w:line="240" w:lineRule="auto"/>
      </w:pPr>
      <w:r>
        <w:continuationSeparator/>
      </w:r>
    </w:p>
    <w:p w14:paraId="1611B984" w14:textId="77777777" w:rsidR="008600F5" w:rsidRDefault="008600F5"/>
    <w:p w14:paraId="4106C8DB" w14:textId="77777777" w:rsidR="008600F5" w:rsidRDefault="008600F5"/>
    <w:p w14:paraId="3C545379" w14:textId="77777777" w:rsidR="008600F5" w:rsidRDefault="008600F5"/>
    <w:p w14:paraId="0A13219A" w14:textId="77777777" w:rsidR="008600F5" w:rsidRDefault="008600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8725A" w14:textId="77777777" w:rsidR="00583E1F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F702C8">
      <w:t>Using Steganography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8704A" w14:textId="77777777" w:rsidR="00583E1F" w:rsidRDefault="003636CF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 wp14:anchorId="1648C5A6" wp14:editId="00D32F5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bGoBQBRDD7hQwAAAA=="/>
  </w:docVars>
  <w:rsids>
    <w:rsidRoot w:val="0002636A"/>
    <w:rsid w:val="00000596"/>
    <w:rsid w:val="00001863"/>
    <w:rsid w:val="0000224A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56C7C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1B1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79C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2772D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1F0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5A84"/>
    <w:rsid w:val="001C7C3B"/>
    <w:rsid w:val="001D093C"/>
    <w:rsid w:val="001D10E2"/>
    <w:rsid w:val="001D11AE"/>
    <w:rsid w:val="001D523A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2825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4F51"/>
    <w:rsid w:val="002768DC"/>
    <w:rsid w:val="00281994"/>
    <w:rsid w:val="00291D2E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0BA4"/>
    <w:rsid w:val="00320F18"/>
    <w:rsid w:val="003233A3"/>
    <w:rsid w:val="00327745"/>
    <w:rsid w:val="00331822"/>
    <w:rsid w:val="00332079"/>
    <w:rsid w:val="00336024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679E1"/>
    <w:rsid w:val="0037266E"/>
    <w:rsid w:val="00374CA9"/>
    <w:rsid w:val="00375A29"/>
    <w:rsid w:val="0038581C"/>
    <w:rsid w:val="00385CA9"/>
    <w:rsid w:val="00387686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685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033E"/>
    <w:rsid w:val="00484105"/>
    <w:rsid w:val="00487E4C"/>
    <w:rsid w:val="00491B3E"/>
    <w:rsid w:val="00492BF2"/>
    <w:rsid w:val="004936C2"/>
    <w:rsid w:val="0049379C"/>
    <w:rsid w:val="00496A62"/>
    <w:rsid w:val="004A1CA0"/>
    <w:rsid w:val="004A22E9"/>
    <w:rsid w:val="004A2E86"/>
    <w:rsid w:val="004A4ACD"/>
    <w:rsid w:val="004A5BC5"/>
    <w:rsid w:val="004A7EA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4F88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27C09"/>
    <w:rsid w:val="00532BC5"/>
    <w:rsid w:val="0053411A"/>
    <w:rsid w:val="00536F43"/>
    <w:rsid w:val="00541D13"/>
    <w:rsid w:val="0054590F"/>
    <w:rsid w:val="005510BA"/>
    <w:rsid w:val="00552454"/>
    <w:rsid w:val="005533C2"/>
    <w:rsid w:val="00554B4E"/>
    <w:rsid w:val="00556C02"/>
    <w:rsid w:val="00561BB2"/>
    <w:rsid w:val="00563249"/>
    <w:rsid w:val="005656FF"/>
    <w:rsid w:val="00570A65"/>
    <w:rsid w:val="00573743"/>
    <w:rsid w:val="005762B1"/>
    <w:rsid w:val="00580456"/>
    <w:rsid w:val="00580E73"/>
    <w:rsid w:val="00582D35"/>
    <w:rsid w:val="00583E1F"/>
    <w:rsid w:val="00593386"/>
    <w:rsid w:val="0059392B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4188"/>
    <w:rsid w:val="006649BD"/>
    <w:rsid w:val="0066650E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203F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66556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2F75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D7BF3"/>
    <w:rsid w:val="007E3FEA"/>
    <w:rsid w:val="007E7D44"/>
    <w:rsid w:val="007F075F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00F5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86364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2A6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10FB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1E1D"/>
    <w:rsid w:val="00947140"/>
    <w:rsid w:val="009476C0"/>
    <w:rsid w:val="00956488"/>
    <w:rsid w:val="00956ABB"/>
    <w:rsid w:val="00963E34"/>
    <w:rsid w:val="0096489F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D00FA"/>
    <w:rsid w:val="009D2358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6AF1"/>
    <w:rsid w:val="00A014A3"/>
    <w:rsid w:val="00A0412D"/>
    <w:rsid w:val="00A05EEE"/>
    <w:rsid w:val="00A16683"/>
    <w:rsid w:val="00A205C5"/>
    <w:rsid w:val="00A21211"/>
    <w:rsid w:val="00A32C12"/>
    <w:rsid w:val="00A34E7F"/>
    <w:rsid w:val="00A36C2A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0092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2E7F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1B1A"/>
    <w:rsid w:val="00B02A8E"/>
    <w:rsid w:val="00B052EE"/>
    <w:rsid w:val="00B1081F"/>
    <w:rsid w:val="00B13B4E"/>
    <w:rsid w:val="00B16E11"/>
    <w:rsid w:val="00B2125D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1CB"/>
    <w:rsid w:val="00B433F2"/>
    <w:rsid w:val="00B458E8"/>
    <w:rsid w:val="00B465DB"/>
    <w:rsid w:val="00B517A9"/>
    <w:rsid w:val="00B51C01"/>
    <w:rsid w:val="00B5397B"/>
    <w:rsid w:val="00B55BFB"/>
    <w:rsid w:val="00B62809"/>
    <w:rsid w:val="00B659A4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BF63FB"/>
    <w:rsid w:val="00C028D1"/>
    <w:rsid w:val="00C02A73"/>
    <w:rsid w:val="00C063D2"/>
    <w:rsid w:val="00C07FD9"/>
    <w:rsid w:val="00C10333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37CB6"/>
    <w:rsid w:val="00C410D9"/>
    <w:rsid w:val="00C435CA"/>
    <w:rsid w:val="00C44804"/>
    <w:rsid w:val="00C44DB7"/>
    <w:rsid w:val="00C4510A"/>
    <w:rsid w:val="00C47F2E"/>
    <w:rsid w:val="00C50431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9DE"/>
    <w:rsid w:val="00D75B6A"/>
    <w:rsid w:val="00D81719"/>
    <w:rsid w:val="00D84813"/>
    <w:rsid w:val="00D84BDA"/>
    <w:rsid w:val="00D855C8"/>
    <w:rsid w:val="00D85A7A"/>
    <w:rsid w:val="00D8679B"/>
    <w:rsid w:val="00D86B3B"/>
    <w:rsid w:val="00D876A8"/>
    <w:rsid w:val="00D87F26"/>
    <w:rsid w:val="00D908B7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50E6"/>
    <w:rsid w:val="00DC6050"/>
    <w:rsid w:val="00DC7701"/>
    <w:rsid w:val="00DD3086"/>
    <w:rsid w:val="00DD4135"/>
    <w:rsid w:val="00DD43EA"/>
    <w:rsid w:val="00DD5C68"/>
    <w:rsid w:val="00DE6F44"/>
    <w:rsid w:val="00DF633A"/>
    <w:rsid w:val="00E00F53"/>
    <w:rsid w:val="00E01EBD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0EF3"/>
    <w:rsid w:val="00E81612"/>
    <w:rsid w:val="00E87D18"/>
    <w:rsid w:val="00E87D62"/>
    <w:rsid w:val="00E92793"/>
    <w:rsid w:val="00E93427"/>
    <w:rsid w:val="00EA486E"/>
    <w:rsid w:val="00EA4FA3"/>
    <w:rsid w:val="00EB001B"/>
    <w:rsid w:val="00EB3082"/>
    <w:rsid w:val="00EB6C33"/>
    <w:rsid w:val="00ED3238"/>
    <w:rsid w:val="00ED6019"/>
    <w:rsid w:val="00ED7830"/>
    <w:rsid w:val="00EE135E"/>
    <w:rsid w:val="00EE38A2"/>
    <w:rsid w:val="00EE3909"/>
    <w:rsid w:val="00EE79DF"/>
    <w:rsid w:val="00EF3F92"/>
    <w:rsid w:val="00EF4205"/>
    <w:rsid w:val="00EF5939"/>
    <w:rsid w:val="00EF7327"/>
    <w:rsid w:val="00F00AD6"/>
    <w:rsid w:val="00F01714"/>
    <w:rsid w:val="00F0258F"/>
    <w:rsid w:val="00F025B0"/>
    <w:rsid w:val="00F02D06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626C"/>
    <w:rsid w:val="00F60BE0"/>
    <w:rsid w:val="00F60E11"/>
    <w:rsid w:val="00F6280E"/>
    <w:rsid w:val="00F702C8"/>
    <w:rsid w:val="00F7050A"/>
    <w:rsid w:val="00F75533"/>
    <w:rsid w:val="00F764BB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1BC9"/>
    <w:rsid w:val="00FC4982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0395F"/>
  <w15:docId w15:val="{7CB84D1F-FFD4-4EEA-85EC-AECBE55C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steghide.sourceforge.net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7B683F-8875-4F26-994B-C922CA16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9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Objectives</vt:lpstr>
      <vt:lpstr>Background / Scenario</vt:lpstr>
      <vt:lpstr>Required Resources</vt:lpstr>
      <vt:lpstr>Open a terminal window in Ubuntu.</vt:lpstr>
      <vt:lpstr>Run Steghide.</vt:lpstr>
      <vt:lpstr>Verify the hidden file.</vt:lpstr>
      <vt:lpstr>Extract the hidden file.</vt:lpstr>
    </vt:vector>
  </TitlesOfParts>
  <Company>Microsoft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Suk-yi Pennock</cp:lastModifiedBy>
  <cp:revision>8</cp:revision>
  <cp:lastPrinted>2014-06-20T22:17:00Z</cp:lastPrinted>
  <dcterms:created xsi:type="dcterms:W3CDTF">2016-06-29T06:37:00Z</dcterms:created>
  <dcterms:modified xsi:type="dcterms:W3CDTF">2016-08-25T20:40:00Z</dcterms:modified>
</cp:coreProperties>
</file>